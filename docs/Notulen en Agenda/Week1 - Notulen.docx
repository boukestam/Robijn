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Pr="00841A1A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Opening</w:t>
      </w:r>
      <w:r w:rsidR="00716ADC">
        <w:rPr>
          <w:rFonts w:ascii="Arial" w:hAnsi="Arial" w:cs="Arial"/>
          <w:b/>
          <w:sz w:val="18"/>
        </w:rPr>
        <w:t xml:space="preserve"> </w:t>
      </w:r>
    </w:p>
    <w:p w:rsidR="00841A1A" w:rsidRPr="00841A1A" w:rsidRDefault="00410849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Opening vergadering.</w:t>
      </w:r>
    </w:p>
    <w:p w:rsidR="00841A1A" w:rsidRPr="00F44697" w:rsidRDefault="00841A1A" w:rsidP="00BF2624">
      <w:pPr>
        <w:pStyle w:val="ListParagraph"/>
        <w:ind w:left="709"/>
        <w:contextualSpacing w:val="0"/>
        <w:jc w:val="both"/>
        <w:rPr>
          <w:rFonts w:ascii="Arial" w:hAnsi="Arial" w:cs="Arial"/>
          <w:sz w:val="18"/>
        </w:rPr>
      </w:pPr>
    </w:p>
    <w:p w:rsidR="002B1E1B" w:rsidRPr="002B1E1B" w:rsidRDefault="00F44697" w:rsidP="002B1E1B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Vaststellen definitieve agenda</w:t>
      </w:r>
    </w:p>
    <w:p w:rsidR="002B1E1B" w:rsidRPr="00BE6F23" w:rsidRDefault="002B1E1B" w:rsidP="00BE6F23">
      <w:pPr>
        <w:jc w:val="both"/>
        <w:rPr>
          <w:rFonts w:ascii="Arial" w:hAnsi="Arial" w:cs="Arial"/>
          <w:sz w:val="18"/>
          <w:szCs w:val="18"/>
        </w:rPr>
      </w:pPr>
    </w:p>
    <w:p w:rsidR="00841A1A" w:rsidRPr="00841A1A" w:rsidRDefault="00841A1A" w:rsidP="00BF2624">
      <w:pPr>
        <w:jc w:val="both"/>
        <w:rPr>
          <w:rFonts w:ascii="Arial" w:hAnsi="Arial" w:cs="Arial"/>
          <w:sz w:val="18"/>
        </w:rPr>
      </w:pPr>
    </w:p>
    <w:p w:rsidR="0055411C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Mededelingen</w:t>
      </w:r>
    </w:p>
    <w:p w:rsidR="00BF2624" w:rsidRDefault="00315515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Schrijf hier de mededelingen en afspraken uit de teamleidersvergadering die van belang zijn voor het team</w:t>
      </w:r>
    </w:p>
    <w:p w:rsidR="002B1E1B" w:rsidRDefault="002B1E1B" w:rsidP="00BF2624">
      <w:pPr>
        <w:jc w:val="both"/>
        <w:rPr>
          <w:rFonts w:ascii="Arial" w:hAnsi="Arial" w:cs="Arial"/>
          <w:sz w:val="18"/>
          <w:szCs w:val="18"/>
        </w:rPr>
      </w:pPr>
    </w:p>
    <w:p w:rsidR="00344470" w:rsidRDefault="00344470" w:rsidP="00BF2624">
      <w:pPr>
        <w:jc w:val="both"/>
        <w:rPr>
          <w:rFonts w:ascii="Arial" w:hAnsi="Arial"/>
          <w:sz w:val="18"/>
        </w:rPr>
      </w:pPr>
    </w:p>
    <w:p w:rsidR="00F30AC0" w:rsidRPr="00F30AC0" w:rsidRDefault="00F30AC0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/>
          <w:sz w:val="18"/>
        </w:rPr>
      </w:pPr>
      <w:r w:rsidRPr="00F30AC0">
        <w:rPr>
          <w:rFonts w:ascii="Arial" w:hAnsi="Arial" w:cs="Arial"/>
          <w:b/>
          <w:sz w:val="18"/>
        </w:rPr>
        <w:t>Te behandelen punten</w:t>
      </w:r>
      <w:r w:rsidR="00775127">
        <w:rPr>
          <w:rFonts w:ascii="Arial" w:hAnsi="Arial" w:cs="Arial"/>
          <w:b/>
          <w:sz w:val="18"/>
        </w:rPr>
        <w:t xml:space="preserve"> (noemen)</w:t>
      </w:r>
    </w:p>
    <w:p w:rsidR="00F30AC0" w:rsidRDefault="00F30AC0" w:rsidP="00F30AC0">
      <w:pPr>
        <w:jc w:val="both"/>
        <w:rPr>
          <w:rFonts w:ascii="Arial" w:hAnsi="Arial"/>
          <w:sz w:val="18"/>
        </w:rPr>
      </w:pPr>
      <w:r w:rsidRPr="00F30AC0">
        <w:rPr>
          <w:rFonts w:ascii="Arial" w:hAnsi="Arial"/>
          <w:sz w:val="18"/>
        </w:rPr>
        <w:t>Kern: afspraken, terugzien, vooruitzien</w:t>
      </w:r>
      <w:r w:rsidR="00315515">
        <w:rPr>
          <w:rFonts w:ascii="Arial" w:hAnsi="Arial"/>
          <w:sz w:val="18"/>
        </w:rPr>
        <w:t xml:space="preserve">. </w:t>
      </w:r>
      <w:r w:rsidR="00610FCF">
        <w:rPr>
          <w:rFonts w:ascii="Arial" w:hAnsi="Arial"/>
          <w:sz w:val="18"/>
        </w:rPr>
        <w:t>Afspraken vastleggen.</w:t>
      </w:r>
    </w:p>
    <w:p w:rsidR="009341AE" w:rsidRPr="002B1E1B" w:rsidRDefault="009341AE" w:rsidP="00410849">
      <w:pPr>
        <w:pStyle w:val="ListParagraph"/>
        <w:ind w:left="709"/>
        <w:jc w:val="both"/>
        <w:rPr>
          <w:rFonts w:ascii="Arial" w:hAnsi="Arial"/>
          <w:sz w:val="18"/>
        </w:rPr>
      </w:pPr>
    </w:p>
    <w:p w:rsidR="002B1E1B" w:rsidRPr="00F30AC0" w:rsidRDefault="002B1E1B" w:rsidP="00F30AC0">
      <w:pPr>
        <w:jc w:val="both"/>
        <w:rPr>
          <w:rFonts w:ascii="Arial" w:hAnsi="Arial"/>
          <w:sz w:val="18"/>
        </w:rPr>
      </w:pPr>
    </w:p>
    <w:p w:rsidR="00152094" w:rsidRDefault="00152094" w:rsidP="00211DE6">
      <w:pPr>
        <w:jc w:val="both"/>
        <w:rPr>
          <w:rFonts w:ascii="Arial" w:hAnsi="Arial" w:cs="Arial"/>
          <w:sz w:val="18"/>
        </w:rPr>
      </w:pPr>
    </w:p>
    <w:p w:rsidR="00F44697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Rondvraag</w:t>
      </w:r>
    </w:p>
    <w:p w:rsidR="00410849" w:rsidRDefault="00410849" w:rsidP="00410849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9341AE" w:rsidRPr="00BE6F23" w:rsidRDefault="00BE6F23" w:rsidP="00BE6F23">
      <w:pPr>
        <w:jc w:val="both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  <w:u w:val="single"/>
        </w:rPr>
        <w:t>v</w:t>
      </w:r>
      <w:r w:rsidR="00410849" w:rsidRPr="00BE6F23">
        <w:rPr>
          <w:rFonts w:ascii="Arial" w:hAnsi="Arial" w:cs="Arial"/>
          <w:sz w:val="18"/>
          <w:u w:val="single"/>
        </w:rPr>
        <w:t>oorzitter: H</w:t>
      </w:r>
      <w:r w:rsidR="009341AE" w:rsidRPr="00BE6F23">
        <w:rPr>
          <w:rFonts w:ascii="Arial" w:hAnsi="Arial" w:cs="Arial"/>
          <w:sz w:val="18"/>
          <w:u w:val="single"/>
        </w:rPr>
        <w:t xml:space="preserve">oe </w:t>
      </w:r>
      <w:r w:rsidR="00410849" w:rsidRPr="00BE6F23">
        <w:rPr>
          <w:rFonts w:ascii="Arial" w:hAnsi="Arial" w:cs="Arial"/>
          <w:sz w:val="18"/>
          <w:u w:val="single"/>
        </w:rPr>
        <w:t>vinden jullie van het practicum tot nu toe gaan?</w:t>
      </w:r>
    </w:p>
    <w:p w:rsidR="009341AE" w:rsidRPr="009341AE" w:rsidRDefault="009341AE" w:rsidP="009341AE">
      <w:pPr>
        <w:pStyle w:val="ListParagraph"/>
        <w:ind w:left="709"/>
        <w:contextualSpacing w:val="0"/>
        <w:jc w:val="both"/>
        <w:rPr>
          <w:rFonts w:ascii="Arial" w:hAnsi="Arial" w:cs="Arial"/>
          <w:sz w:val="18"/>
        </w:rPr>
      </w:pPr>
    </w:p>
    <w:p w:rsidR="00B46C4F" w:rsidRPr="00BB4445" w:rsidRDefault="00B46C4F" w:rsidP="00BB4445">
      <w:pPr>
        <w:jc w:val="both"/>
        <w:rPr>
          <w:rFonts w:ascii="Arial" w:hAnsi="Arial" w:cs="Arial"/>
          <w:sz w:val="18"/>
        </w:rPr>
      </w:pPr>
    </w:p>
    <w:p w:rsidR="00F44697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Sluiting</w:t>
      </w:r>
    </w:p>
    <w:p w:rsidR="00410849" w:rsidRPr="00410849" w:rsidRDefault="00410849" w:rsidP="00410849">
      <w:pPr>
        <w:jc w:val="both"/>
        <w:rPr>
          <w:rFonts w:ascii="Arial" w:hAnsi="Arial" w:cs="Arial"/>
          <w:b/>
          <w:sz w:val="18"/>
        </w:rPr>
      </w:pPr>
    </w:p>
    <w:p w:rsidR="00BB4445" w:rsidRPr="00BB4445" w:rsidRDefault="00410849" w:rsidP="00BB4445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 vergadering heeft </w:t>
      </w:r>
      <w:r w:rsidR="00BE6F23">
        <w:rPr>
          <w:rFonts w:ascii="Arial" w:hAnsi="Arial" w:cs="Arial"/>
          <w:sz w:val="18"/>
        </w:rPr>
        <w:t>..</w:t>
      </w:r>
      <w:r>
        <w:rPr>
          <w:rFonts w:ascii="Arial" w:hAnsi="Arial" w:cs="Arial"/>
          <w:sz w:val="18"/>
        </w:rPr>
        <w:t xml:space="preserve"> minuten geduurd.</w:t>
      </w:r>
    </w:p>
    <w:p w:rsidR="00F4133E" w:rsidRPr="00651425" w:rsidRDefault="00F4133E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F4133E" w:rsidRDefault="00AE4CC9" w:rsidP="00BF262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Afspraken en </w:t>
      </w:r>
      <w:r w:rsidR="00F4133E" w:rsidRPr="00651425">
        <w:rPr>
          <w:rFonts w:ascii="Arial" w:hAnsi="Arial" w:cs="Arial"/>
          <w:b/>
          <w:sz w:val="18"/>
          <w:szCs w:val="18"/>
        </w:rPr>
        <w:t>Actiepunten:</w:t>
      </w:r>
    </w:p>
    <w:p w:rsidR="00EF625E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050"/>
        <w:gridCol w:w="1786"/>
        <w:gridCol w:w="1976"/>
      </w:tblGrid>
      <w:tr w:rsidR="00EF625E" w:rsidRPr="00651425" w:rsidTr="00F93C92">
        <w:tc>
          <w:tcPr>
            <w:tcW w:w="2943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Datum actief</w:t>
            </w:r>
          </w:p>
        </w:tc>
        <w:tc>
          <w:tcPr>
            <w:tcW w:w="197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afhandelen </w:t>
            </w:r>
          </w:p>
        </w:tc>
      </w:tr>
      <w:tr w:rsidR="00F01E3F" w:rsidRPr="00651425" w:rsidTr="00EF625E">
        <w:tc>
          <w:tcPr>
            <w:tcW w:w="2943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478" w:rsidRPr="00651425" w:rsidTr="00EF625E">
        <w:tc>
          <w:tcPr>
            <w:tcW w:w="2943" w:type="dxa"/>
          </w:tcPr>
          <w:p w:rsidR="00A24E6E" w:rsidRDefault="00A24E6E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306B" w:rsidRPr="00651425" w:rsidTr="00EF625E">
        <w:tc>
          <w:tcPr>
            <w:tcW w:w="2943" w:type="dxa"/>
          </w:tcPr>
          <w:p w:rsidR="0072306B" w:rsidRDefault="0072306B" w:rsidP="00BF2624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50" w:type="dxa"/>
          </w:tcPr>
          <w:p w:rsidR="00906BEB" w:rsidRDefault="00906BE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72306B" w:rsidRDefault="0072306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72306B" w:rsidRDefault="0072306B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2902" w:rsidRPr="00651425" w:rsidTr="00EF625E">
        <w:tc>
          <w:tcPr>
            <w:tcW w:w="2943" w:type="dxa"/>
          </w:tcPr>
          <w:p w:rsidR="00C12902" w:rsidRDefault="00C12902" w:rsidP="00BF2624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50" w:type="dxa"/>
          </w:tcPr>
          <w:p w:rsidR="00C12902" w:rsidRDefault="00C12902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C12902" w:rsidRDefault="00C12902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C12902" w:rsidRDefault="00C12902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C49" w:rsidRPr="00651425" w:rsidTr="00A959E8">
        <w:tc>
          <w:tcPr>
            <w:tcW w:w="2943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C49" w:rsidRPr="00651425" w:rsidTr="00A959E8">
        <w:tc>
          <w:tcPr>
            <w:tcW w:w="2943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6C49" w:rsidRPr="00651425" w:rsidTr="00A959E8">
        <w:tc>
          <w:tcPr>
            <w:tcW w:w="2943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0D6C49" w:rsidRDefault="000D6C49" w:rsidP="00A959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F625E" w:rsidRPr="00651425" w:rsidRDefault="00EF625E" w:rsidP="00BF2624">
      <w:pPr>
        <w:jc w:val="both"/>
        <w:rPr>
          <w:rFonts w:ascii="Arial" w:hAnsi="Arial" w:cs="Arial"/>
          <w:sz w:val="18"/>
          <w:szCs w:val="18"/>
        </w:rPr>
      </w:pPr>
    </w:p>
    <w:p w:rsidR="00EF625E" w:rsidRPr="00651425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F4133E" w:rsidRPr="00651425" w:rsidRDefault="00F4133E" w:rsidP="00BF2624">
      <w:pPr>
        <w:jc w:val="both"/>
        <w:rPr>
          <w:rFonts w:ascii="Arial" w:hAnsi="Arial" w:cs="Arial"/>
          <w:sz w:val="18"/>
          <w:szCs w:val="18"/>
        </w:rPr>
      </w:pPr>
    </w:p>
    <w:p w:rsidR="002B773D" w:rsidRPr="00BF614E" w:rsidRDefault="002B773D" w:rsidP="002B773D">
      <w:pPr>
        <w:pStyle w:val="Title"/>
        <w:rPr>
          <w:b w:val="0"/>
        </w:rPr>
      </w:pPr>
      <w:r>
        <w:t>Weeklogboek</w:t>
      </w:r>
      <w:bookmarkStart w:id="2" w:name="_Toc82418744"/>
    </w:p>
    <w:bookmarkEnd w:id="2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Teamleider: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Lesweek: </w:t>
            </w:r>
            <w:r w:rsidR="004275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</w:p>
          <w:p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  <w:r w:rsidRPr="002B773D">
        <w:rPr>
          <w:rFonts w:ascii="Arial" w:hAnsi="Arial" w:cs="Arial"/>
        </w:rPr>
        <w:t>(activiteiten in goedgeschreven en goedlopende tekst, tenminste 1 regel / uur)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  <w:b/>
          <w:sz w:val="28"/>
          <w:szCs w:val="2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Lesweek: </w:t>
            </w:r>
            <w:r w:rsidR="004275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</w:p>
          <w:p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  <w:r w:rsidRPr="002B773D">
        <w:rPr>
          <w:rFonts w:ascii="Arial" w:hAnsi="Arial" w:cs="Arial"/>
        </w:rPr>
        <w:t>(activiteiten in goedgeschreven en goedlopende tekst, tenminste 1 regel / uur)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  <w:b/>
          <w:sz w:val="28"/>
          <w:szCs w:val="2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Lesweek: </w:t>
            </w:r>
            <w:r w:rsidR="004275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</w:p>
          <w:p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  <w:r w:rsidRPr="002B773D">
        <w:rPr>
          <w:rFonts w:ascii="Arial" w:hAnsi="Arial" w:cs="Arial"/>
        </w:rPr>
        <w:t>(activiteiten in goedgeschreven en goedlopende tekst, tenminste 1 regel / uur)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  <w:b/>
          <w:sz w:val="28"/>
          <w:szCs w:val="28"/>
        </w:rPr>
      </w:pPr>
    </w:p>
    <w:p w:rsidR="002B773D" w:rsidRPr="002B773D" w:rsidRDefault="002B773D" w:rsidP="002B773D">
      <w:pPr>
        <w:rPr>
          <w:rFonts w:ascii="Arial" w:hAnsi="Arial" w:cs="Arial"/>
          <w:b/>
          <w:sz w:val="28"/>
          <w:szCs w:val="2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160"/>
        <w:gridCol w:w="3780"/>
      </w:tblGrid>
      <w:tr w:rsidR="002B773D" w:rsidRPr="002B773D" w:rsidTr="0001015E">
        <w:trPr>
          <w:trHeight w:val="24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Teamlid: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 xml:space="preserve">Lesweek: </w:t>
            </w:r>
            <w:r w:rsidR="004275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</w:p>
          <w:p w:rsidR="002B773D" w:rsidRPr="002B773D" w:rsidRDefault="002B773D" w:rsidP="0001015E">
            <w:pPr>
              <w:rPr>
                <w:rFonts w:ascii="Arial" w:hAnsi="Arial" w:cs="Arial"/>
                <w:b/>
              </w:rPr>
            </w:pPr>
            <w:r w:rsidRPr="002B773D">
              <w:rPr>
                <w:rFonts w:ascii="Arial" w:hAnsi="Arial" w:cs="Arial"/>
                <w:b/>
              </w:rPr>
              <w:t>Aantal uur gewerkt:</w:t>
            </w:r>
          </w:p>
          <w:p w:rsidR="002B773D" w:rsidRPr="002B773D" w:rsidRDefault="002B773D" w:rsidP="0001015E">
            <w:pPr>
              <w:rPr>
                <w:rFonts w:ascii="Arial" w:hAnsi="Arial" w:cs="Arial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  <w:r w:rsidRPr="002B773D">
        <w:rPr>
          <w:rFonts w:ascii="Arial" w:hAnsi="Arial" w:cs="Arial"/>
        </w:rPr>
        <w:t>(activiteiten in goedgeschreven en goedlopende tekst, tenminste 1 regel / uur)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C6236E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40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524" w:rsidRDefault="000A1524">
      <w:r>
        <w:separator/>
      </w:r>
    </w:p>
  </w:endnote>
  <w:endnote w:type="continuationSeparator" w:id="0">
    <w:p w:rsidR="000A1524" w:rsidRDefault="000A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3" w:name="bmBedrijfsgegevens2" w:colFirst="0" w:colLast="0"/>
          <w:bookmarkStart w:id="4" w:name="bmPagina2" w:colFirst="3" w:colLast="3"/>
          <w:bookmarkStart w:id="5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3"/>
    <w:bookmarkEnd w:id="4"/>
    <w:bookmarkEnd w:id="5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>
          <w:pPr>
            <w:pStyle w:val="Huisstijl-Adres"/>
            <w:rPr>
              <w:b/>
            </w:rPr>
          </w:pPr>
          <w:bookmarkStart w:id="12" w:name="bmBedrijfsgegevens1" w:colFirst="0" w:colLast="0"/>
          <w:bookmarkStart w:id="13" w:name="bmPagina1" w:colFirst="3" w:colLast="3"/>
          <w:bookmarkStart w:id="14" w:name="bmVoettekst1" w:colFirst="1" w:colLast="1"/>
          <w:r w:rsidRPr="00FD6CEA">
            <w:rPr>
              <w:b/>
            </w:rPr>
            <w:t>Hogeschool Utrecht, FNT cluster ICT</w:t>
          </w:r>
        </w:p>
        <w:p w:rsidR="00F41A90" w:rsidRDefault="00F41A90">
          <w:pPr>
            <w:pStyle w:val="Huisstijl-Adres"/>
          </w:pPr>
          <w:r>
            <w:t>Bezoekadres Nijenoord 1, Utrecht</w:t>
          </w:r>
        </w:p>
        <w:p w:rsidR="00F41A90" w:rsidRPr="00FD6CEA" w:rsidRDefault="00F41A90" w:rsidP="005114C5">
          <w:pPr>
            <w:pStyle w:val="Huisstijl-Adres"/>
          </w:pPr>
          <w:r>
            <w:t>Tel 088 481 81 08</w:t>
          </w:r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BE6F23">
            <w:t>1</w:t>
          </w:r>
          <w:r>
            <w:fldChar w:fldCharType="end"/>
          </w:r>
          <w:r w:rsidR="00F41A90">
            <w:t>/</w:t>
          </w:r>
          <w:r w:rsidR="000A1524">
            <w:fldChar w:fldCharType="begin"/>
          </w:r>
          <w:r w:rsidR="000A1524">
            <w:instrText xml:space="preserve"> NUMPAGES  \* MERGEFORMAT </w:instrText>
          </w:r>
          <w:r w:rsidR="000A1524">
            <w:fldChar w:fldCharType="separate"/>
          </w:r>
          <w:r w:rsidR="00BE6F23">
            <w:t>2</w:t>
          </w:r>
          <w:r w:rsidR="000A1524">
            <w:fldChar w:fldCharType="end"/>
          </w:r>
        </w:p>
      </w:tc>
    </w:tr>
    <w:bookmarkEnd w:id="12"/>
    <w:bookmarkEnd w:id="13"/>
    <w:bookmarkEnd w:id="14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524" w:rsidRDefault="000A1524">
      <w:r>
        <w:separator/>
      </w:r>
    </w:p>
  </w:footnote>
  <w:footnote w:type="continuationSeparator" w:id="0">
    <w:p w:rsidR="000A1524" w:rsidRDefault="000A1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77"/>
      <w:gridCol w:w="1362"/>
      <w:gridCol w:w="2161"/>
      <w:gridCol w:w="3120"/>
    </w:tblGrid>
    <w:tr w:rsidR="00F41A90">
      <w:trPr>
        <w:cantSplit/>
        <w:trHeight w:hRule="exact" w:val="3200"/>
      </w:trPr>
      <w:tc>
        <w:tcPr>
          <w:tcW w:w="5240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6" w:name="bmLogo1" w:colFirst="2" w:colLast="2"/>
          <w:bookmarkStart w:id="7" w:name="bmSjabloonnaam1" w:colFirst="0" w:colLast="0"/>
          <w:r>
            <w:rPr>
              <w:lang w:val="en-US" w:eastAsia="zh-CN"/>
            </w:rPr>
            <w:drawing>
              <wp:inline distT="0" distB="0" distL="0" distR="0" wp14:anchorId="4A50D653" wp14:editId="1A3B1794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:rsidR="00F41A90" w:rsidRDefault="00315515">
          <w:pPr>
            <w:pStyle w:val="Huisstijl-Kopje"/>
          </w:pPr>
          <w:r>
            <w:rPr>
              <w:lang w:val="en-US" w:eastAsia="zh-CN"/>
            </w:rPr>
            <w:drawing>
              <wp:anchor distT="0" distB="0" distL="114300" distR="114300" simplePos="0" relativeHeight="251659264" behindDoc="0" locked="0" layoutInCell="1" allowOverlap="1" wp14:anchorId="6804520B" wp14:editId="08CC6291">
                <wp:simplePos x="0" y="0"/>
                <wp:positionH relativeFrom="colum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l="19050" t="0" r="0" b="0"/>
                <wp:wrapNone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-ict-briefhoofd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6"/>
    <w:bookmarkEnd w:id="7"/>
    <w:tr w:rsidR="00F41A90">
      <w:trPr>
        <w:cantSplit/>
        <w:trHeight w:hRule="exact" w:val="300"/>
      </w:trPr>
      <w:tc>
        <w:tcPr>
          <w:tcW w:w="3878" w:type="dxa"/>
        </w:tcPr>
        <w:p w:rsidR="00F41A90" w:rsidRDefault="00F41A90">
          <w:pPr>
            <w:pStyle w:val="Huisstijl-Kopje"/>
          </w:pPr>
        </w:p>
      </w:tc>
      <w:tc>
        <w:tcPr>
          <w:tcW w:w="3521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20" w:type="dxa"/>
        </w:tcPr>
        <w:p w:rsidR="00F41A90" w:rsidRDefault="00F41A90">
          <w:pPr>
            <w:pStyle w:val="Huisstijl-Kopje"/>
          </w:pPr>
        </w:p>
      </w:tc>
    </w:tr>
    <w:tr w:rsidR="00F41A90">
      <w:trPr>
        <w:cantSplit/>
        <w:trHeight w:val="1600"/>
      </w:trPr>
      <w:tc>
        <w:tcPr>
          <w:tcW w:w="3878" w:type="dxa"/>
        </w:tcPr>
        <w:p w:rsidR="00F41A90" w:rsidRDefault="00F41A90" w:rsidP="00FD6CEA">
          <w:pPr>
            <w:pStyle w:val="Huisstijl-Kopje"/>
          </w:pPr>
          <w:bookmarkStart w:id="8" w:name="bmGegevens1" w:colFirst="0" w:colLast="0"/>
          <w:bookmarkStart w:id="9" w:name="bmGegevensRechts1" w:colFirst="1" w:colLast="1"/>
          <w:bookmarkStart w:id="10" w:name="bmLogoAdres1" w:colFirst="2" w:colLast="2"/>
          <w:r>
            <w:t>Aanwezig</w:t>
          </w:r>
        </w:p>
        <w:p w:rsidR="00F41A90" w:rsidRDefault="008D53E7" w:rsidP="00FD6CEA">
          <w:pPr>
            <w:pStyle w:val="Huisstijl-Gegeven"/>
          </w:pPr>
          <w:r>
            <w:t>iedereen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F41A90" w:rsidRDefault="008D53E7" w:rsidP="00FD6CEA">
          <w:pPr>
            <w:pStyle w:val="Huisstijl-Gegeven"/>
          </w:pPr>
          <w:r>
            <w:t>geen</w:t>
          </w:r>
        </w:p>
      </w:tc>
      <w:tc>
        <w:tcPr>
          <w:tcW w:w="3521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8D53E7">
            <w:t>:</w:t>
          </w:r>
          <w:r>
            <w:t xml:space="preserve"> </w:t>
          </w:r>
          <w:r w:rsidR="008D53E7">
            <w:t>Waila Woe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8D53E7" w:rsidP="00BE6F23">
          <w:pPr>
            <w:pStyle w:val="Huisstijl-Gegeven"/>
          </w:pPr>
          <w:r>
            <w:t>1</w:t>
          </w:r>
          <w:r w:rsidR="00BE6F23">
            <w:t>1</w:t>
          </w:r>
          <w:r w:rsidR="00C6236E">
            <w:t xml:space="preserve"> </w:t>
          </w:r>
          <w:r w:rsidR="00BE6F23">
            <w:t xml:space="preserve">november </w:t>
          </w:r>
          <w:r w:rsidR="00C6236E">
            <w:t>201</w:t>
          </w:r>
          <w:r w:rsidR="003F3812">
            <w:t>5</w:t>
          </w:r>
          <w:r w:rsidR="00C6236E">
            <w:t xml:space="preserve">  </w:t>
          </w:r>
        </w:p>
      </w:tc>
      <w:tc>
        <w:tcPr>
          <w:tcW w:w="3120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>
      <w:trPr>
        <w:cantSplit/>
        <w:trHeight w:val="200"/>
      </w:trPr>
      <w:tc>
        <w:tcPr>
          <w:tcW w:w="5238" w:type="dxa"/>
          <w:gridSpan w:val="2"/>
        </w:tcPr>
        <w:p w:rsidR="00F41A90" w:rsidRDefault="00F41A90" w:rsidP="00FD6CEA">
          <w:pPr>
            <w:pStyle w:val="Huisstijl-Kopje"/>
          </w:pPr>
          <w:bookmarkStart w:id="11" w:name="bmOnderwerp1" w:colFirst="0" w:colLast="0"/>
          <w:bookmarkEnd w:id="8"/>
          <w:bookmarkEnd w:id="9"/>
          <w:bookmarkEnd w:id="10"/>
          <w:r>
            <w:t>Bijeenkomst</w:t>
          </w:r>
        </w:p>
        <w:p w:rsidR="00F41A90" w:rsidRDefault="00F30AC0" w:rsidP="008D53E7">
          <w:pPr>
            <w:pStyle w:val="Huisstijl-Gegeven"/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>
            <w:t xml:space="preserve"> </w:t>
          </w:r>
          <w:r w:rsidR="00775127">
            <w:t xml:space="preserve">team </w:t>
          </w:r>
          <w:r w:rsidR="008D53E7">
            <w:t>3</w:t>
          </w:r>
        </w:p>
      </w:tc>
      <w:tc>
        <w:tcPr>
          <w:tcW w:w="2161" w:type="dxa"/>
        </w:tcPr>
        <w:p w:rsidR="00F41A90" w:rsidRDefault="00F41A90">
          <w:pPr>
            <w:pStyle w:val="Huisstijl-Kopje"/>
          </w:pPr>
        </w:p>
      </w:tc>
      <w:tc>
        <w:tcPr>
          <w:tcW w:w="3120" w:type="dxa"/>
          <w:vMerge/>
        </w:tcPr>
        <w:p w:rsidR="00F41A90" w:rsidRDefault="00F41A90">
          <w:pPr>
            <w:pStyle w:val="Huisstijl-Kopje"/>
          </w:pPr>
        </w:p>
      </w:tc>
    </w:tr>
    <w:bookmarkEnd w:id="11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933"/>
    <w:multiLevelType w:val="hybridMultilevel"/>
    <w:tmpl w:val="612E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A3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3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C7426"/>
    <w:multiLevelType w:val="multilevel"/>
    <w:tmpl w:val="C034434C"/>
    <w:numStyleLink w:val="Agendanummering"/>
  </w:abstractNum>
  <w:abstractNum w:abstractNumId="9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F2459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3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4">
    <w:nsid w:val="5EB87121"/>
    <w:multiLevelType w:val="multilevel"/>
    <w:tmpl w:val="EC5E51B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5">
    <w:nsid w:val="676144C2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6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7"/>
  </w:num>
  <w:num w:numId="6">
    <w:abstractNumId w:val="18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5"/>
  </w:num>
  <w:num w:numId="13">
    <w:abstractNumId w:val="6"/>
  </w:num>
  <w:num w:numId="14">
    <w:abstractNumId w:val="9"/>
  </w:num>
  <w:num w:numId="15">
    <w:abstractNumId w:val="15"/>
  </w:num>
  <w:num w:numId="16">
    <w:abstractNumId w:val="2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A1524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5979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A27D8"/>
    <w:rsid w:val="002B1E1B"/>
    <w:rsid w:val="002B40C7"/>
    <w:rsid w:val="002B5AFE"/>
    <w:rsid w:val="002B65B8"/>
    <w:rsid w:val="002B773D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3018AD"/>
    <w:rsid w:val="00302F3B"/>
    <w:rsid w:val="00307142"/>
    <w:rsid w:val="003128FB"/>
    <w:rsid w:val="00315515"/>
    <w:rsid w:val="00323AB8"/>
    <w:rsid w:val="003279CE"/>
    <w:rsid w:val="003328ED"/>
    <w:rsid w:val="00334D09"/>
    <w:rsid w:val="00344470"/>
    <w:rsid w:val="00344BFB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0849"/>
    <w:rsid w:val="00416B53"/>
    <w:rsid w:val="00416E39"/>
    <w:rsid w:val="00422278"/>
    <w:rsid w:val="00426A63"/>
    <w:rsid w:val="004275A1"/>
    <w:rsid w:val="0042789F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2A62"/>
    <w:rsid w:val="00476963"/>
    <w:rsid w:val="00494E66"/>
    <w:rsid w:val="00497EC2"/>
    <w:rsid w:val="004A2CAD"/>
    <w:rsid w:val="004A39E7"/>
    <w:rsid w:val="004A79D1"/>
    <w:rsid w:val="004B44D4"/>
    <w:rsid w:val="004B66E5"/>
    <w:rsid w:val="004C1089"/>
    <w:rsid w:val="004C1897"/>
    <w:rsid w:val="004C33E5"/>
    <w:rsid w:val="004C5645"/>
    <w:rsid w:val="004C5A25"/>
    <w:rsid w:val="004D582E"/>
    <w:rsid w:val="004E024B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18D"/>
    <w:rsid w:val="005355B4"/>
    <w:rsid w:val="00544C81"/>
    <w:rsid w:val="0055411C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6979"/>
    <w:rsid w:val="00622031"/>
    <w:rsid w:val="006336FE"/>
    <w:rsid w:val="006372F6"/>
    <w:rsid w:val="00637846"/>
    <w:rsid w:val="00643DF2"/>
    <w:rsid w:val="00651425"/>
    <w:rsid w:val="00653FD1"/>
    <w:rsid w:val="00655873"/>
    <w:rsid w:val="00657100"/>
    <w:rsid w:val="00661180"/>
    <w:rsid w:val="006629B4"/>
    <w:rsid w:val="006641CB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70C"/>
    <w:rsid w:val="00714797"/>
    <w:rsid w:val="00716134"/>
    <w:rsid w:val="00716ADC"/>
    <w:rsid w:val="00720731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E1759"/>
    <w:rsid w:val="007F2632"/>
    <w:rsid w:val="007F621D"/>
    <w:rsid w:val="00802F1E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D53E7"/>
    <w:rsid w:val="008D7148"/>
    <w:rsid w:val="008E6B16"/>
    <w:rsid w:val="008E6EDE"/>
    <w:rsid w:val="008F2F65"/>
    <w:rsid w:val="00902D00"/>
    <w:rsid w:val="00903D93"/>
    <w:rsid w:val="00906BEB"/>
    <w:rsid w:val="009341AE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385E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7F10"/>
    <w:rsid w:val="00A77B8C"/>
    <w:rsid w:val="00A77C6F"/>
    <w:rsid w:val="00A77D3D"/>
    <w:rsid w:val="00A81A2A"/>
    <w:rsid w:val="00A90F57"/>
    <w:rsid w:val="00A95045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4445"/>
    <w:rsid w:val="00BD0DED"/>
    <w:rsid w:val="00BD5B21"/>
    <w:rsid w:val="00BE1056"/>
    <w:rsid w:val="00BE10D3"/>
    <w:rsid w:val="00BE3949"/>
    <w:rsid w:val="00BE6F23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40BF"/>
    <w:rsid w:val="00C86175"/>
    <w:rsid w:val="00C9430F"/>
    <w:rsid w:val="00C94965"/>
    <w:rsid w:val="00CA0B3E"/>
    <w:rsid w:val="00CA1664"/>
    <w:rsid w:val="00CA7770"/>
    <w:rsid w:val="00CC05A9"/>
    <w:rsid w:val="00CC1F7D"/>
    <w:rsid w:val="00CC6986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7EFD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B1D3D"/>
    <w:rsid w:val="00EB7007"/>
    <w:rsid w:val="00EC4E6F"/>
    <w:rsid w:val="00ED3592"/>
    <w:rsid w:val="00ED5387"/>
    <w:rsid w:val="00EE4088"/>
    <w:rsid w:val="00EE6364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AB2"/>
    <w:rsid w:val="00FB0D72"/>
    <w:rsid w:val="00FB1384"/>
    <w:rsid w:val="00FC1458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7E3D51-CDA8-4E43-836E-8506A83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03499DD8E84439431311ED102611F" ma:contentTypeVersion="" ma:contentTypeDescription="Een nieuw document maken." ma:contentTypeScope="" ma:versionID="8ba8c4d864a2b9cb1189b5949cd2f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DB5A2-AE40-4AC5-8336-45EAA501D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2A4A8-1181-4450-9C7B-3180F7352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87C13-4777-494A-8C45-02CAB96430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Algemeen.dot</Template>
  <TotalTime>153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Waila woe</cp:lastModifiedBy>
  <cp:revision>28</cp:revision>
  <cp:lastPrinted>2012-04-26T10:59:00Z</cp:lastPrinted>
  <dcterms:created xsi:type="dcterms:W3CDTF">2013-10-01T12:39:00Z</dcterms:created>
  <dcterms:modified xsi:type="dcterms:W3CDTF">2015-11-11T11:33:00Z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0x010100B8F03499DD8E84439431311ED102611F</vt:lpwstr>
  </property>
</Properties>
</file>